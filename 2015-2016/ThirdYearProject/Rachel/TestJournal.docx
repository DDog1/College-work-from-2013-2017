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ssage table with multiple categories"/>
      </w:tblPr>
      <w:tblGrid>
        <w:gridCol w:w="1953"/>
        <w:gridCol w:w="6956"/>
      </w:tblGrid>
      <w:tr w:rsidR="00B7741A" w:rsidRPr="00D77A1B" w:rsidTr="005113FA">
        <w:trPr>
          <w:trHeight w:val="675"/>
        </w:trPr>
        <w:tc>
          <w:tcPr>
            <w:tcW w:w="1953" w:type="dxa"/>
          </w:tcPr>
          <w:p w:rsidR="00B7741A" w:rsidRPr="00D77A1B" w:rsidRDefault="009F430B" w:rsidP="00D77A1B">
            <w:pPr>
              <w:rPr>
                <w:rFonts w:ascii="Calibri" w:hAnsi="Calibri"/>
              </w:rPr>
            </w:pPr>
            <w:bookmarkStart w:id="0" w:name="_GoBack"/>
            <w:bookmarkEnd w:id="0"/>
            <w:r w:rsidRPr="00D77A1B">
              <w:rPr>
                <w:rFonts w:ascii="Calibri" w:hAnsi="Calibri"/>
              </w:rPr>
              <w:t>Title</w:t>
            </w:r>
            <w:r w:rsidR="00E83F00">
              <w:rPr>
                <w:rFonts w:ascii="Calibri" w:hAnsi="Calibri"/>
              </w:rPr>
              <w:t xml:space="preserve"> #1</w:t>
            </w:r>
          </w:p>
        </w:tc>
        <w:tc>
          <w:tcPr>
            <w:tcW w:w="6955" w:type="dxa"/>
          </w:tcPr>
          <w:p w:rsidR="00B7741A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B7741A" w:rsidRPr="00D77A1B" w:rsidTr="005113FA">
        <w:trPr>
          <w:trHeight w:val="691"/>
        </w:trPr>
        <w:tc>
          <w:tcPr>
            <w:tcW w:w="1953" w:type="dxa"/>
          </w:tcPr>
          <w:p w:rsidR="00B7741A" w:rsidRPr="00D77A1B" w:rsidRDefault="009F430B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55" w:type="dxa"/>
            <w:vAlign w:val="center"/>
          </w:tcPr>
          <w:p w:rsidR="00B7741A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B7741A" w:rsidRPr="00D77A1B" w:rsidTr="005113FA">
        <w:trPr>
          <w:trHeight w:val="672"/>
        </w:trPr>
        <w:tc>
          <w:tcPr>
            <w:tcW w:w="1953" w:type="dxa"/>
          </w:tcPr>
          <w:p w:rsidR="00B7741A" w:rsidRPr="00D77A1B" w:rsidRDefault="009F430B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55" w:type="dxa"/>
          </w:tcPr>
          <w:p w:rsidR="00B7741A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B7741A" w:rsidRPr="00D77A1B" w:rsidTr="005113FA">
        <w:trPr>
          <w:trHeight w:val="675"/>
        </w:trPr>
        <w:tc>
          <w:tcPr>
            <w:tcW w:w="1953" w:type="dxa"/>
          </w:tcPr>
          <w:p w:rsidR="00B7741A" w:rsidRPr="00D77A1B" w:rsidRDefault="009F430B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55" w:type="dxa"/>
          </w:tcPr>
          <w:p w:rsidR="009F430B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9F430B" w:rsidRPr="00D77A1B" w:rsidTr="005113FA">
        <w:trPr>
          <w:trHeight w:val="675"/>
        </w:trPr>
        <w:tc>
          <w:tcPr>
            <w:tcW w:w="1953" w:type="dxa"/>
          </w:tcPr>
          <w:p w:rsidR="009F430B" w:rsidRPr="00D77A1B" w:rsidRDefault="009F430B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55" w:type="dxa"/>
          </w:tcPr>
          <w:p w:rsidR="005113FA" w:rsidRDefault="005113FA" w:rsidP="005113FA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9F430B" w:rsidRPr="00D77A1B" w:rsidRDefault="005113FA" w:rsidP="005113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</w:tbl>
    <w:p w:rsidR="007A31E9" w:rsidRPr="00D77A1B" w:rsidRDefault="007A31E9" w:rsidP="00D77A1B">
      <w:pPr>
        <w:rPr>
          <w:rFonts w:ascii="Calibri" w:hAnsi="Calibri"/>
        </w:rPr>
      </w:pPr>
    </w:p>
    <w:tbl>
      <w:tblPr>
        <w:tblW w:w="47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ssage table with multiple categories"/>
      </w:tblPr>
      <w:tblGrid>
        <w:gridCol w:w="1954"/>
        <w:gridCol w:w="6957"/>
      </w:tblGrid>
      <w:tr w:rsidR="007A31E9" w:rsidRPr="00D77A1B" w:rsidTr="005113FA">
        <w:trPr>
          <w:trHeight w:val="674"/>
        </w:trPr>
        <w:tc>
          <w:tcPr>
            <w:tcW w:w="1954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Title</w:t>
            </w:r>
            <w:r w:rsidR="00E83F00">
              <w:rPr>
                <w:rFonts w:ascii="Calibri" w:hAnsi="Calibri"/>
              </w:rPr>
              <w:t xml:space="preserve"> #2</w:t>
            </w:r>
          </w:p>
        </w:tc>
        <w:tc>
          <w:tcPr>
            <w:tcW w:w="6956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7A31E9" w:rsidRPr="00D77A1B" w:rsidTr="005113FA">
        <w:trPr>
          <w:trHeight w:val="690"/>
        </w:trPr>
        <w:tc>
          <w:tcPr>
            <w:tcW w:w="1954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56" w:type="dxa"/>
            <w:vAlign w:val="center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7A31E9" w:rsidRPr="00D77A1B" w:rsidTr="005113FA">
        <w:trPr>
          <w:trHeight w:val="671"/>
        </w:trPr>
        <w:tc>
          <w:tcPr>
            <w:tcW w:w="1954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56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7A31E9" w:rsidRPr="00D77A1B" w:rsidTr="005113FA">
        <w:trPr>
          <w:trHeight w:val="674"/>
        </w:trPr>
        <w:tc>
          <w:tcPr>
            <w:tcW w:w="1954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56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7A31E9" w:rsidRPr="00D77A1B" w:rsidTr="005113FA">
        <w:trPr>
          <w:trHeight w:val="674"/>
        </w:trPr>
        <w:tc>
          <w:tcPr>
            <w:tcW w:w="1954" w:type="dxa"/>
          </w:tcPr>
          <w:p w:rsidR="007A31E9" w:rsidRPr="00D77A1B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56" w:type="dxa"/>
          </w:tcPr>
          <w:p w:rsidR="007A31E9" w:rsidRDefault="007A31E9" w:rsidP="00D77A1B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5113FA" w:rsidRPr="00D77A1B" w:rsidRDefault="005113FA" w:rsidP="00D77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</w:tbl>
    <w:p w:rsidR="007A31E9" w:rsidRDefault="007A31E9" w:rsidP="005113FA">
      <w:pPr>
        <w:rPr>
          <w:rFonts w:ascii="Calibri" w:hAnsi="Calibri"/>
        </w:rPr>
      </w:pPr>
    </w:p>
    <w:tbl>
      <w:tblPr>
        <w:tblW w:w="47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ssage table with multiple categories"/>
      </w:tblPr>
      <w:tblGrid>
        <w:gridCol w:w="1956"/>
        <w:gridCol w:w="6966"/>
      </w:tblGrid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Title</w:t>
            </w:r>
            <w:r>
              <w:rPr>
                <w:rFonts w:ascii="Calibri" w:hAnsi="Calibri"/>
              </w:rPr>
              <w:t xml:space="preserve"> #3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5113FA" w:rsidRPr="00D77A1B" w:rsidTr="005113FA">
        <w:trPr>
          <w:trHeight w:val="682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66" w:type="dxa"/>
            <w:vAlign w:val="center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5113FA" w:rsidRPr="00D77A1B" w:rsidTr="005113FA">
        <w:trPr>
          <w:trHeight w:val="663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66" w:type="dxa"/>
          </w:tcPr>
          <w:p w:rsidR="005113FA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5113FA" w:rsidRPr="00D77A1B" w:rsidRDefault="005113FA" w:rsidP="00FD14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lastRenderedPageBreak/>
              <w:t>Title</w:t>
            </w:r>
            <w:r>
              <w:rPr>
                <w:rFonts w:ascii="Calibri" w:hAnsi="Calibri"/>
              </w:rPr>
              <w:t xml:space="preserve"> #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5113FA" w:rsidRPr="00D77A1B" w:rsidTr="005113FA">
        <w:trPr>
          <w:trHeight w:val="682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66" w:type="dxa"/>
            <w:vAlign w:val="center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5113FA" w:rsidRPr="00D77A1B" w:rsidTr="005113FA">
        <w:trPr>
          <w:trHeight w:val="663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6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5113FA" w:rsidRPr="00D77A1B" w:rsidTr="005113FA">
        <w:trPr>
          <w:trHeight w:val="666"/>
        </w:trPr>
        <w:tc>
          <w:tcPr>
            <w:tcW w:w="195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66" w:type="dxa"/>
          </w:tcPr>
          <w:p w:rsidR="005113FA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5113FA" w:rsidRPr="00D77A1B" w:rsidRDefault="005113FA" w:rsidP="00FD14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</w:tbl>
    <w:p w:rsidR="005113FA" w:rsidRDefault="005113FA" w:rsidP="005113FA">
      <w:pPr>
        <w:rPr>
          <w:rFonts w:ascii="Calibri" w:hAnsi="Calibri"/>
        </w:rPr>
      </w:pPr>
    </w:p>
    <w:tbl>
      <w:tblPr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ssage table with multiple categories"/>
      </w:tblPr>
      <w:tblGrid>
        <w:gridCol w:w="1959"/>
        <w:gridCol w:w="6976"/>
      </w:tblGrid>
      <w:tr w:rsidR="005113FA" w:rsidRPr="00D77A1B" w:rsidTr="005113FA">
        <w:trPr>
          <w:trHeight w:val="665"/>
        </w:trPr>
        <w:tc>
          <w:tcPr>
            <w:tcW w:w="1959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Title</w:t>
            </w:r>
            <w:r>
              <w:rPr>
                <w:rFonts w:ascii="Calibri" w:hAnsi="Calibri"/>
              </w:rPr>
              <w:t xml:space="preserve"> #</w:t>
            </w:r>
          </w:p>
        </w:tc>
        <w:tc>
          <w:tcPr>
            <w:tcW w:w="697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5113FA" w:rsidRPr="00D77A1B" w:rsidTr="005113FA">
        <w:trPr>
          <w:trHeight w:val="680"/>
        </w:trPr>
        <w:tc>
          <w:tcPr>
            <w:tcW w:w="1959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76" w:type="dxa"/>
            <w:vAlign w:val="center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5113FA" w:rsidRPr="00D77A1B" w:rsidTr="005113FA">
        <w:trPr>
          <w:trHeight w:val="662"/>
        </w:trPr>
        <w:tc>
          <w:tcPr>
            <w:tcW w:w="1959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7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5113FA" w:rsidRPr="00D77A1B" w:rsidTr="005113FA">
        <w:trPr>
          <w:trHeight w:val="665"/>
        </w:trPr>
        <w:tc>
          <w:tcPr>
            <w:tcW w:w="1959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76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5113FA" w:rsidRPr="00D77A1B" w:rsidTr="005113FA">
        <w:trPr>
          <w:trHeight w:val="665"/>
        </w:trPr>
        <w:tc>
          <w:tcPr>
            <w:tcW w:w="1959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76" w:type="dxa"/>
          </w:tcPr>
          <w:p w:rsidR="005113FA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5113FA" w:rsidRPr="00D77A1B" w:rsidRDefault="005113FA" w:rsidP="00FD14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</w:tbl>
    <w:p w:rsidR="005113FA" w:rsidRDefault="005113FA" w:rsidP="005113FA">
      <w:pPr>
        <w:rPr>
          <w:rFonts w:ascii="Calibri" w:hAnsi="Calibri"/>
        </w:rPr>
      </w:pPr>
    </w:p>
    <w:tbl>
      <w:tblPr>
        <w:tblW w:w="47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ssage table with multiple categories"/>
      </w:tblPr>
      <w:tblGrid>
        <w:gridCol w:w="1965"/>
        <w:gridCol w:w="6994"/>
      </w:tblGrid>
      <w:tr w:rsidR="005113FA" w:rsidRPr="00D77A1B" w:rsidTr="005113FA">
        <w:trPr>
          <w:trHeight w:val="572"/>
        </w:trPr>
        <w:tc>
          <w:tcPr>
            <w:tcW w:w="196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Title</w:t>
            </w:r>
            <w:r>
              <w:rPr>
                <w:rFonts w:ascii="Calibri" w:hAnsi="Calibri"/>
              </w:rPr>
              <w:t xml:space="preserve"> #</w:t>
            </w:r>
          </w:p>
        </w:tc>
        <w:tc>
          <w:tcPr>
            <w:tcW w:w="699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[name of test method]</w:t>
            </w:r>
          </w:p>
        </w:tc>
      </w:tr>
      <w:tr w:rsidR="005113FA" w:rsidRPr="00D77A1B" w:rsidTr="005113FA">
        <w:trPr>
          <w:trHeight w:val="586"/>
        </w:trPr>
        <w:tc>
          <w:tcPr>
            <w:tcW w:w="196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Purpose </w:t>
            </w:r>
          </w:p>
        </w:tc>
        <w:tc>
          <w:tcPr>
            <w:tcW w:w="6995" w:type="dxa"/>
            <w:vAlign w:val="center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does it test]</w:t>
            </w:r>
          </w:p>
        </w:tc>
      </w:tr>
      <w:tr w:rsidR="005113FA" w:rsidRPr="00D77A1B" w:rsidTr="005113FA">
        <w:trPr>
          <w:trHeight w:val="570"/>
        </w:trPr>
        <w:tc>
          <w:tcPr>
            <w:tcW w:w="196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Expected Result</w:t>
            </w:r>
          </w:p>
        </w:tc>
        <w:tc>
          <w:tcPr>
            <w:tcW w:w="699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[what result should be accomplished]</w:t>
            </w:r>
          </w:p>
        </w:tc>
      </w:tr>
      <w:tr w:rsidR="005113FA" w:rsidRPr="00D77A1B" w:rsidTr="005113FA">
        <w:trPr>
          <w:trHeight w:val="572"/>
        </w:trPr>
        <w:tc>
          <w:tcPr>
            <w:tcW w:w="196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Result </w:t>
            </w:r>
          </w:p>
        </w:tc>
        <w:tc>
          <w:tcPr>
            <w:tcW w:w="699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[actual result – pass/fail] </w:t>
            </w:r>
          </w:p>
        </w:tc>
      </w:tr>
      <w:tr w:rsidR="005113FA" w:rsidRPr="00D77A1B" w:rsidTr="005113FA">
        <w:trPr>
          <w:trHeight w:val="572"/>
        </w:trPr>
        <w:tc>
          <w:tcPr>
            <w:tcW w:w="1965" w:type="dxa"/>
          </w:tcPr>
          <w:p w:rsidR="005113FA" w:rsidRPr="00D77A1B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 xml:space="preserve">Recommendation   </w:t>
            </w:r>
          </w:p>
        </w:tc>
        <w:tc>
          <w:tcPr>
            <w:tcW w:w="6995" w:type="dxa"/>
          </w:tcPr>
          <w:p w:rsidR="005113FA" w:rsidRDefault="005113FA" w:rsidP="00FD1466">
            <w:pPr>
              <w:rPr>
                <w:rFonts w:ascii="Calibri" w:hAnsi="Calibri"/>
              </w:rPr>
            </w:pPr>
            <w:r w:rsidRPr="00D77A1B">
              <w:rPr>
                <w:rFonts w:ascii="Calibri" w:hAnsi="Calibri"/>
              </w:rPr>
              <w:t>[any recommendation if fail]</w:t>
            </w:r>
          </w:p>
          <w:p w:rsidR="005113FA" w:rsidRPr="00D77A1B" w:rsidRDefault="005113FA" w:rsidP="00FD14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[who fixed what, and when]</w:t>
            </w:r>
          </w:p>
        </w:tc>
      </w:tr>
    </w:tbl>
    <w:p w:rsidR="005113FA" w:rsidRPr="00D77A1B" w:rsidRDefault="005113FA" w:rsidP="005113FA">
      <w:pPr>
        <w:ind w:left="0"/>
        <w:rPr>
          <w:rFonts w:ascii="Calibri" w:hAnsi="Calibri"/>
        </w:rPr>
      </w:pPr>
    </w:p>
    <w:sectPr w:rsidR="005113FA" w:rsidRPr="00D77A1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30B" w:rsidRDefault="009F430B">
      <w:pPr>
        <w:spacing w:before="0" w:after="0"/>
      </w:pPr>
      <w:r>
        <w:separator/>
      </w:r>
    </w:p>
  </w:endnote>
  <w:endnote w:type="continuationSeparator" w:id="0">
    <w:p w:rsidR="009F430B" w:rsidRDefault="009F43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41A" w:rsidRDefault="00E77703">
    <w:pPr>
      <w:pStyle w:val="Footer"/>
    </w:pPr>
    <w:r>
      <w:t xml:space="preserve">Caller Name: </w:t>
    </w:r>
    <w:sdt>
      <w:sdtPr>
        <w:alias w:val="Name"/>
        <w:tag w:val=""/>
        <w:id w:val="1080033359"/>
        <w:placeholder>
          <w:docPart w:val="FA908228F2AE4CACA5128B77A19E23C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7A1B">
          <w:rPr>
            <w:lang w:val="en-GB"/>
          </w:rPr>
          <w:t>[name of  test]</w:t>
        </w:r>
      </w:sdtContent>
    </w:sdt>
    <w:r>
      <w:t xml:space="preserve"> | Date: </w:t>
    </w:r>
    <w:sdt>
      <w:sdtPr>
        <w:alias w:val="Message Date"/>
        <w:tag w:val=""/>
        <w:id w:val="-916388984"/>
        <w:placeholder>
          <w:docPart w:val="7DCE958D71824D0684C9C23AC8D8CF4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F430B">
          <w:t xml:space="preserve"> </w:t>
        </w:r>
      </w:sdtContent>
    </w:sdt>
    <w:r>
      <w:t xml:space="preserve"> | Time: </w:t>
    </w:r>
    <w:sdt>
      <w:sdtPr>
        <w:alias w:val="Message time"/>
        <w:tag w:val=""/>
        <w:id w:val="1010107669"/>
        <w:placeholder>
          <w:docPart w:val="EC94E6BA486B4461962609690E94077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[Message time]</w:t>
        </w:r>
      </w:sdtContent>
    </w:sdt>
    <w:r>
      <w:ptab w:relativeTo="margin" w:alignment="right" w:leader="none"/>
    </w:r>
    <w:r>
      <w:t xml:space="preserve">pg. </w:t>
    </w: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30B" w:rsidRDefault="009F430B">
      <w:pPr>
        <w:spacing w:before="0" w:after="0"/>
      </w:pPr>
      <w:r>
        <w:separator/>
      </w:r>
    </w:p>
  </w:footnote>
  <w:footnote w:type="continuationSeparator" w:id="0">
    <w:p w:rsidR="009F430B" w:rsidRDefault="009F430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0B"/>
    <w:rsid w:val="005113FA"/>
    <w:rsid w:val="007A31E9"/>
    <w:rsid w:val="009F430B"/>
    <w:rsid w:val="00B7741A"/>
    <w:rsid w:val="00D77A1B"/>
    <w:rsid w:val="00E77703"/>
    <w:rsid w:val="00E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60" w:line="240" w:lineRule="auto"/>
      <w:ind w:left="72" w:right="72"/>
    </w:pPr>
    <w:rPr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bottom w:val="single" w:sz="12" w:space="15" w:color="D0CECE" w:themeColor="background2" w:themeShade="E6"/>
      </w:pBdr>
      <w:spacing w:after="24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spacing w:before="36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60"/>
      <w:szCs w:val="6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2"/>
    <w:pPr>
      <w:pBdr>
        <w:top w:val="single" w:sz="8" w:space="1" w:color="D0CECE" w:themeColor="background2" w:themeShade="E6"/>
      </w:pBdr>
      <w:tabs>
        <w:tab w:val="center" w:pos="4680"/>
        <w:tab w:val="right" w:pos="9360"/>
      </w:tabs>
      <w:spacing w:before="0" w:after="0"/>
      <w:ind w:left="0" w:right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2"/>
    <w:rPr>
      <w:color w:val="7F7F7F" w:themeColor="text1" w:themeTint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AppData\Roaming\Microsoft\Templates\Telephone%20message%20sli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CE958D71824D0684C9C23AC8D8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EE985-D3F6-4E84-BDB9-0DF5209EFB13}"/>
      </w:docPartPr>
      <w:docPartBody>
        <w:p w:rsidR="008A4756" w:rsidRDefault="00D54306">
          <w:pPr>
            <w:pStyle w:val="7DCE958D71824D0684C9C23AC8D8CF44"/>
          </w:pPr>
          <w:r>
            <w:t>[Message time]</w:t>
          </w:r>
        </w:p>
      </w:docPartBody>
    </w:docPart>
    <w:docPart>
      <w:docPartPr>
        <w:name w:val="EC94E6BA486B4461962609690E94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DC98-2094-40ED-B5EB-32A806149E94}"/>
      </w:docPartPr>
      <w:docPartBody>
        <w:p w:rsidR="008A4756" w:rsidRDefault="00D54306">
          <w:pPr>
            <w:pStyle w:val="EC94E6BA486B4461962609690E940773"/>
          </w:pPr>
          <w:r>
            <w:t>[Message Date]</w:t>
          </w:r>
        </w:p>
      </w:docPartBody>
    </w:docPart>
    <w:docPart>
      <w:docPartPr>
        <w:name w:val="FA908228F2AE4CACA5128B77A19E2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5CE8-C32E-4948-9102-1B0A1AEF5C1D}"/>
      </w:docPartPr>
      <w:docPartBody>
        <w:p w:rsidR="008A4756" w:rsidRDefault="00D54306">
          <w:pPr>
            <w:pStyle w:val="FA908228F2AE4CACA5128B77A19E23C3"/>
          </w:pPr>
          <w:r>
            <w:t>[Response deadline]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6"/>
    <w:rsid w:val="008A4756"/>
    <w:rsid w:val="00D5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CE25AAF644EF69B1A6D560E8BB9D4">
    <w:name w:val="C66CE25AAF644EF69B1A6D560E8BB9D4"/>
  </w:style>
  <w:style w:type="paragraph" w:customStyle="1" w:styleId="7DCE958D71824D0684C9C23AC8D8CF44">
    <w:name w:val="7DCE958D71824D0684C9C23AC8D8CF44"/>
  </w:style>
  <w:style w:type="paragraph" w:customStyle="1" w:styleId="EC94E6BA486B4461962609690E940773">
    <w:name w:val="EC94E6BA486B4461962609690E940773"/>
  </w:style>
  <w:style w:type="paragraph" w:customStyle="1" w:styleId="FA908228F2AE4CACA5128B77A19E23C3">
    <w:name w:val="FA908228F2AE4CACA5128B77A19E23C3"/>
  </w:style>
  <w:style w:type="paragraph" w:customStyle="1" w:styleId="1F18AD2EAB864B069DFB437893C08F35">
    <w:name w:val="1F18AD2EAB864B069DFB437893C08F35"/>
  </w:style>
  <w:style w:type="paragraph" w:customStyle="1" w:styleId="36BA6687E9F04D5689211A8D1382E505">
    <w:name w:val="36BA6687E9F04D5689211A8D1382E505"/>
    <w:rsid w:val="00D54306"/>
  </w:style>
  <w:style w:type="paragraph" w:customStyle="1" w:styleId="9768E976625740EBA1C9BDF7C058A9B5">
    <w:name w:val="9768E976625740EBA1C9BDF7C058A9B5"/>
    <w:rsid w:val="00D54306"/>
  </w:style>
  <w:style w:type="paragraph" w:customStyle="1" w:styleId="3FCCFB5ECBBE43A884EE0FBBFD14213C">
    <w:name w:val="3FCCFB5ECBBE43A884EE0FBBFD14213C"/>
    <w:rsid w:val="00D54306"/>
  </w:style>
  <w:style w:type="paragraph" w:customStyle="1" w:styleId="257705CB4CBF4567A42B9CFEDE09BD61">
    <w:name w:val="257705CB4CBF4567A42B9CFEDE09BD61"/>
    <w:rsid w:val="00D54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hile you were out messa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C50CD-761F-4E8E-9683-54ABAF2197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Telephone message slip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>[name of  test]</dc:description>
  <cp:lastModifiedBy/>
  <cp:revision>1</cp:revision>
  <dcterms:created xsi:type="dcterms:W3CDTF">2016-02-17T12:38:00Z</dcterms:created>
  <dcterms:modified xsi:type="dcterms:W3CDTF">2016-02-17T13:07:00Z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TC039741479991</vt:lpwstr>
  </property>
</Properties>
</file>